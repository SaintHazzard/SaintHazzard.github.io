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C2CDD" w:rsidRPr="00333CD3" w14:paraId="47A0B112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704743C" w14:textId="750FA29E" w:rsidR="00523479" w:rsidRDefault="00D241D1" w:rsidP="00523479">
            <w:pPr>
              <w:pStyle w:val="Iniciale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C664B91" wp14:editId="7A17C4E9">
                  <wp:simplePos x="0" y="0"/>
                  <wp:positionH relativeFrom="column">
                    <wp:posOffset>353637</wp:posOffset>
                  </wp:positionH>
                  <wp:positionV relativeFrom="paragraph">
                    <wp:posOffset>-239453</wp:posOffset>
                  </wp:positionV>
                  <wp:extent cx="1040887" cy="1365662"/>
                  <wp:effectExtent l="0" t="0" r="6985" b="635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87" cy="1365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alias w:val="Iniciales:"/>
                <w:tag w:val="Iniciales:"/>
                <w:id w:val="-606576828"/>
                <w:placeholder>
                  <w:docPart w:val="7DBF3FF43A4A4AD3B200DABA5E7DCC34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>
                  <w:t>S</w:t>
                </w:r>
                <w:r w:rsidRPr="00333CD3">
                  <w:t>N</w:t>
                </w:r>
              </w:sdtContent>
            </w:sdt>
            <w:r w:rsidR="00E02DCD"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CB81CB5" wp14:editId="2E321F9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2CA0581B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10EBF8B8" w14:textId="77777777" w:rsidR="00A50939" w:rsidRPr="00333CD3" w:rsidRDefault="00C0397E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9173FE71C65A4B7992EBF9EF42D9FB2A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rPr>
                    <w:lang w:bidi="es-ES"/>
                  </w:rPr>
                  <w:t>Objetivo</w:t>
                </w:r>
              </w:sdtContent>
            </w:sdt>
          </w:p>
          <w:p w14:paraId="47B152EE" w14:textId="0FA982E7" w:rsidR="002C2CDD" w:rsidRPr="00333CD3" w:rsidRDefault="00444F37" w:rsidP="007569C1">
            <w:r>
              <w:t xml:space="preserve">Crecer de manera </w:t>
            </w:r>
            <w:r w:rsidR="00895465">
              <w:t>individual a nivel profesional y</w:t>
            </w:r>
            <w:r>
              <w:t xml:space="preserve"> humano desempeñando de la mejor manera mis labores.</w:t>
            </w:r>
          </w:p>
          <w:p w14:paraId="78C7551E" w14:textId="77777777" w:rsidR="002C2CDD" w:rsidRPr="00333CD3" w:rsidRDefault="00C0397E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46881D24EC234B20A90615E72FAA60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Aptitudes</w:t>
                </w:r>
              </w:sdtContent>
            </w:sdt>
          </w:p>
          <w:p w14:paraId="121945E1" w14:textId="77777777" w:rsidR="00741125" w:rsidRPr="00333CD3" w:rsidRDefault="0091576F" w:rsidP="0091576F">
            <w:r>
              <w:t>Poseo una alta capacidad de resiliencia, soy autodidacta y proactivo, vivo con una necesidad de aprender algo nuevo frecuentemente.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C612DA" w:rsidRPr="00333CD3" w14:paraId="5D1F2F07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6E9A8474" w14:textId="77777777" w:rsidR="00C612DA" w:rsidRPr="00333CD3" w:rsidRDefault="00C0397E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8937E2032CD74A428EA5F96F2800272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C39F8">
                        <w:t>Brayan alejandro Martinez Santos</w:t>
                      </w:r>
                    </w:sdtContent>
                  </w:sdt>
                </w:p>
                <w:p w14:paraId="38D84D6D" w14:textId="77777777" w:rsidR="00C612DA" w:rsidRPr="00333CD3" w:rsidRDefault="00C0397E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BDB4C776854542299CA5A2A393F802C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22DF924832D245E581BD5A78EB05B9F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14:paraId="105C16FB" w14:textId="77777777" w:rsidR="002C2CDD" w:rsidRPr="00333CD3" w:rsidRDefault="00C0397E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CF00F25AF99B4157BAB249058575239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</w:t>
                </w:r>
              </w:sdtContent>
            </w:sdt>
          </w:p>
          <w:p w14:paraId="37EA6331" w14:textId="77777777" w:rsidR="002C2CDD" w:rsidRPr="00333CD3" w:rsidRDefault="00EB2A3F" w:rsidP="007569C1">
            <w:pPr>
              <w:pStyle w:val="Ttulo4"/>
            </w:pPr>
            <w:r>
              <w:t>administrador</w:t>
            </w:r>
            <w:r w:rsidR="002C2CDD" w:rsidRPr="00333CD3">
              <w:rPr>
                <w:lang w:bidi="es-ES"/>
              </w:rPr>
              <w:t xml:space="preserve"> • </w:t>
            </w:r>
            <w:r>
              <w:t>distribuidora martinez santos sas</w:t>
            </w:r>
            <w:r w:rsidR="002C2CDD" w:rsidRPr="00333CD3">
              <w:rPr>
                <w:lang w:bidi="es-ES"/>
              </w:rPr>
              <w:t xml:space="preserve"> • </w:t>
            </w:r>
            <w:r w:rsidR="00444F37">
              <w:t>2 ENERO</w:t>
            </w:r>
            <w:r>
              <w:t xml:space="preserve"> de 20</w:t>
            </w:r>
            <w:r w:rsidR="00444F37">
              <w:t>19</w:t>
            </w:r>
            <w:r w:rsidR="00A87EA0">
              <w:t xml:space="preserve"> hasta 31 de diciembre de 2021</w:t>
            </w:r>
          </w:p>
          <w:p w14:paraId="35EC17A2" w14:textId="6562CB41" w:rsidR="002C2CDD" w:rsidRPr="00333CD3" w:rsidRDefault="00EB2A3F" w:rsidP="00EB2A3F">
            <w:r w:rsidRPr="00D01A9A">
              <w:t>Administraba la tienda TOTTO ALPES TAME</w:t>
            </w:r>
            <w:r w:rsidR="00444F37" w:rsidRPr="00D01A9A">
              <w:t xml:space="preserve"> tienda adjunta a la empresa DISTRIBUIDORA MARITNEZ SANTOS SAS</w:t>
            </w:r>
            <w:r w:rsidRPr="00D01A9A">
              <w:t xml:space="preserve">, </w:t>
            </w:r>
            <w:r w:rsidR="00D01A9A" w:rsidRPr="00D01A9A">
              <w:rPr>
                <w:rFonts w:cs="Arial"/>
                <w:shd w:val="clear" w:color="auto" w:fill="FFFFFF"/>
              </w:rPr>
              <w:t xml:space="preserve">Tengo experiencia como cajero, manejo de las diferentes formas de pago y dinero, manejo de inventarios e indicadores de eficiencia, poseo experiencia como vendedor manejando las diferentes etapas de venta, como cajero utilizando las diferentes herramientas de office, entre otras. Cuento con licencia de conducción </w:t>
            </w:r>
            <w:proofErr w:type="gramStart"/>
            <w:r w:rsidR="00D01A9A" w:rsidRPr="00D01A9A">
              <w:rPr>
                <w:rFonts w:cs="Arial"/>
                <w:shd w:val="clear" w:color="auto" w:fill="FFFFFF"/>
              </w:rPr>
              <w:t>C</w:t>
            </w:r>
            <w:r w:rsidR="009A29BF">
              <w:rPr>
                <w:rFonts w:cs="Arial"/>
                <w:shd w:val="clear" w:color="auto" w:fill="FFFFFF"/>
              </w:rPr>
              <w:t>1</w:t>
            </w:r>
            <w:proofErr w:type="gramEnd"/>
            <w:r w:rsidR="00D01A9A" w:rsidRPr="00D01A9A">
              <w:rPr>
                <w:rFonts w:cs="Arial"/>
                <w:shd w:val="clear" w:color="auto" w:fill="FFFFFF"/>
              </w:rPr>
              <w:t xml:space="preserve"> pero poca experiencia como conductor. Soy resolutivo busco soluciones a los problemas eficientemente. Además, tengo la disposición y ganas de aprender lo que se me enseñe</w:t>
            </w:r>
            <w:r w:rsidR="00D01A9A">
              <w:rPr>
                <w:rFonts w:ascii="Arial" w:hAnsi="Arial" w:cs="Arial"/>
                <w:color w:val="313944"/>
                <w:sz w:val="21"/>
                <w:szCs w:val="21"/>
                <w:shd w:val="clear" w:color="auto" w:fill="FFFFFF"/>
              </w:rPr>
              <w:t>.</w:t>
            </w:r>
          </w:p>
          <w:p w14:paraId="3D536A9C" w14:textId="77777777" w:rsidR="002C2CDD" w:rsidRPr="00333CD3" w:rsidRDefault="00C0397E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D29D4B533ABD45829177D948DA36A6E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Educación</w:t>
                </w:r>
              </w:sdtContent>
            </w:sdt>
          </w:p>
          <w:p w14:paraId="442DA476" w14:textId="77777777" w:rsidR="002C2CDD" w:rsidRPr="00333CD3" w:rsidRDefault="00EB2A3F" w:rsidP="007569C1">
            <w:pPr>
              <w:pStyle w:val="Ttulo4"/>
            </w:pPr>
            <w:r>
              <w:t>Bachiller</w:t>
            </w:r>
            <w:r w:rsidR="002C2CDD" w:rsidRPr="00333CD3">
              <w:rPr>
                <w:lang w:bidi="es-ES"/>
              </w:rPr>
              <w:t xml:space="preserve"> • </w:t>
            </w:r>
            <w:r>
              <w:t>24 de noviembre de 2014</w:t>
            </w:r>
            <w:r w:rsidR="002C2CDD" w:rsidRPr="00333CD3">
              <w:rPr>
                <w:lang w:bidi="es-ES"/>
              </w:rPr>
              <w:t xml:space="preserve"> • </w:t>
            </w:r>
            <w:r>
              <w:t>colegio liceo tame</w:t>
            </w:r>
          </w:p>
          <w:p w14:paraId="260B08C7" w14:textId="77777777" w:rsidR="002C2CDD" w:rsidRPr="00333CD3" w:rsidRDefault="00C0397E" w:rsidP="007569C1">
            <w:pPr>
              <w:pStyle w:val="Ttulo3"/>
            </w:pPr>
            <w:sdt>
              <w:sdtPr>
                <w:alias w:val="Experiencia de voluntariado o liderazgo:"/>
                <w:tag w:val="Experiencia de voluntariado o liderazgo:"/>
                <w:id w:val="-1093778966"/>
                <w:placeholder>
                  <w:docPart w:val="9E94A2B457B04082BCA31C6322485E8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rPr>
                    <w:lang w:bidi="es-ES"/>
                  </w:rPr>
                  <w:t>Experiencia de voluntariado o liderazgo</w:t>
                </w:r>
              </w:sdtContent>
            </w:sdt>
          </w:p>
          <w:p w14:paraId="105C7FD4" w14:textId="463E5ED1" w:rsidR="00741125" w:rsidRPr="00333CD3" w:rsidRDefault="00EB2A3F" w:rsidP="0091576F">
            <w:r>
              <w:t>H</w:t>
            </w:r>
            <w:r w:rsidR="00927CE8">
              <w:t>ice parte</w:t>
            </w:r>
            <w:r>
              <w:t xml:space="preserve"> de una organización juvenil llamada juntando pueblo que reúne a </w:t>
            </w:r>
            <w:r w:rsidR="00DB55ED">
              <w:t>algunas personas</w:t>
            </w:r>
            <w:r>
              <w:t xml:space="preserve"> con el objetivo de incentivar la responsabilidad ambiental en nuestra comunidad, solidarizarse </w:t>
            </w:r>
            <w:r w:rsidR="0091576F">
              <w:t xml:space="preserve">e integrar </w:t>
            </w:r>
            <w:r>
              <w:t xml:space="preserve">mediante ayudas </w:t>
            </w:r>
            <w:r w:rsidR="0091576F">
              <w:t xml:space="preserve">a </w:t>
            </w:r>
            <w:r>
              <w:t xml:space="preserve">las personas </w:t>
            </w:r>
            <w:r w:rsidR="0091576F">
              <w:t>más</w:t>
            </w:r>
            <w:r>
              <w:t xml:space="preserve"> vulnerables </w:t>
            </w:r>
            <w:r w:rsidR="0091576F">
              <w:t>de nuestro municipio.</w:t>
            </w:r>
          </w:p>
        </w:tc>
      </w:tr>
    </w:tbl>
    <w:p w14:paraId="7AB5DD32" w14:textId="1F92ECEF" w:rsidR="002D137B" w:rsidRDefault="002D137B" w:rsidP="00E22E87">
      <w:pPr>
        <w:pStyle w:val="Sinespaciado"/>
      </w:pPr>
    </w:p>
    <w:p w14:paraId="62984A1D" w14:textId="77777777" w:rsidR="002D137B" w:rsidRDefault="002D137B">
      <w:r>
        <w:br w:type="page"/>
      </w:r>
    </w:p>
    <w:p w14:paraId="4E048AA4" w14:textId="357BEC44" w:rsidR="002D137B" w:rsidRPr="00333CD3" w:rsidRDefault="002D137B" w:rsidP="002D137B">
      <w:pPr>
        <w:pStyle w:val="Ttulo3"/>
      </w:pPr>
      <w:r>
        <w:lastRenderedPageBreak/>
        <w:t>LICENCIAS</w:t>
      </w:r>
    </w:p>
    <w:p w14:paraId="72A0235A" w14:textId="501C9498" w:rsidR="002D137B" w:rsidRDefault="009A29BF" w:rsidP="009A29BF">
      <w:pPr>
        <w:pStyle w:val="Sinespaciad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Poseo licencia de conducción A2, B1 Y C1.</w:t>
      </w:r>
    </w:p>
    <w:p w14:paraId="737D5C5D" w14:textId="2B4D5120" w:rsidR="009A29BF" w:rsidRDefault="009A29BF" w:rsidP="009A29BF">
      <w:pPr>
        <w:pStyle w:val="Sinespaciado"/>
        <w:rPr>
          <w:rFonts w:cs="Arial"/>
          <w:shd w:val="clear" w:color="auto" w:fill="FFFFFF"/>
        </w:rPr>
      </w:pPr>
    </w:p>
    <w:p w14:paraId="502DFD7C" w14:textId="0F62551E" w:rsidR="009A29BF" w:rsidRDefault="009A29BF" w:rsidP="009A29BF">
      <w:pPr>
        <w:pStyle w:val="Sinespaciado"/>
        <w:rPr>
          <w:rFonts w:cs="Arial"/>
          <w:shd w:val="clear" w:color="auto" w:fill="FFFFFF"/>
        </w:rPr>
      </w:pPr>
    </w:p>
    <w:p w14:paraId="161DD727" w14:textId="63ABEFB7" w:rsidR="009A29BF" w:rsidRPr="00333CD3" w:rsidRDefault="009A29BF" w:rsidP="009A29BF">
      <w:pPr>
        <w:pStyle w:val="Ttulo3"/>
      </w:pPr>
      <w:r>
        <w:t>Referencias laborales</w:t>
      </w:r>
    </w:p>
    <w:p w14:paraId="4A6815EC" w14:textId="7BD4A2FB" w:rsidR="009A29BF" w:rsidRDefault="009A29BF" w:rsidP="009A29BF">
      <w:pPr>
        <w:pStyle w:val="Sinespaciad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Floralba Santos </w:t>
      </w:r>
      <w:proofErr w:type="spellStart"/>
      <w:r>
        <w:rPr>
          <w:rFonts w:cs="Arial"/>
          <w:shd w:val="clear" w:color="auto" w:fill="FFFFFF"/>
        </w:rPr>
        <w:t>Peroza</w:t>
      </w:r>
      <w:proofErr w:type="spellEnd"/>
      <w:r>
        <w:rPr>
          <w:rFonts w:cs="Arial"/>
          <w:shd w:val="clear" w:color="auto" w:fill="FFFFFF"/>
        </w:rPr>
        <w:t xml:space="preserve"> – Propietaria y gerente</w:t>
      </w:r>
    </w:p>
    <w:p w14:paraId="362F7D9A" w14:textId="638CD8F8" w:rsidR="009A29BF" w:rsidRDefault="009A29BF" w:rsidP="009A29BF">
      <w:pPr>
        <w:pStyle w:val="Sinespaciado"/>
        <w:rPr>
          <w:rFonts w:cs="Arial"/>
          <w:shd w:val="clear" w:color="auto" w:fill="FFFFFF"/>
        </w:rPr>
      </w:pPr>
      <w:r w:rsidRPr="009A29BF">
        <w:rPr>
          <w:rFonts w:cs="Arial"/>
          <w:shd w:val="clear" w:color="auto" w:fill="FFFFFF"/>
        </w:rPr>
        <w:t>f.s.chamitos78@hotmail.com</w:t>
      </w:r>
    </w:p>
    <w:p w14:paraId="246A8FF0" w14:textId="69525206" w:rsidR="009A29BF" w:rsidRDefault="009A29BF" w:rsidP="009A29BF">
      <w:pPr>
        <w:pStyle w:val="Sinespaciad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Cel: 3132151059</w:t>
      </w:r>
    </w:p>
    <w:p w14:paraId="3FCBB967" w14:textId="5BE20A02" w:rsidR="00081324" w:rsidRDefault="00081324" w:rsidP="00081324">
      <w:pPr>
        <w:pStyle w:val="Sinespaciado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Cargo y tiempo como </w:t>
      </w:r>
      <w:proofErr w:type="spellStart"/>
      <w:r>
        <w:rPr>
          <w:rFonts w:cs="Arial"/>
          <w:shd w:val="clear" w:color="auto" w:fill="FFFFFF"/>
        </w:rPr>
        <w:t>dministrador</w:t>
      </w:r>
      <w:proofErr w:type="spellEnd"/>
      <w:r>
        <w:rPr>
          <w:rFonts w:cs="Arial"/>
          <w:shd w:val="clear" w:color="auto" w:fill="FFFFFF"/>
        </w:rPr>
        <w:t xml:space="preserve"> 01/2019 a 12/2021</w:t>
      </w:r>
    </w:p>
    <w:p w14:paraId="63EE15EB" w14:textId="77777777" w:rsidR="00081324" w:rsidRDefault="00081324" w:rsidP="009A29BF">
      <w:pPr>
        <w:pStyle w:val="Sinespaciado"/>
        <w:rPr>
          <w:rFonts w:cs="Arial"/>
          <w:shd w:val="clear" w:color="auto" w:fill="FFFFFF"/>
        </w:rPr>
      </w:pPr>
    </w:p>
    <w:p w14:paraId="4AFF0F0E" w14:textId="347A5F83" w:rsidR="009A29BF" w:rsidRDefault="009A29BF" w:rsidP="009A29BF">
      <w:pPr>
        <w:pStyle w:val="Sinespaciado"/>
        <w:rPr>
          <w:rFonts w:cs="Arial"/>
          <w:shd w:val="clear" w:color="auto" w:fill="FFFFFF"/>
        </w:rPr>
      </w:pPr>
    </w:p>
    <w:p w14:paraId="050AF6EF" w14:textId="19F24CBB" w:rsidR="009A29BF" w:rsidRPr="002D137B" w:rsidRDefault="009A29BF" w:rsidP="009A29BF">
      <w:pPr>
        <w:pStyle w:val="Sinespaciado"/>
        <w:rPr>
          <w:rFonts w:asciiTheme="majorHAnsi" w:hAnsiTheme="majorHAnsi"/>
          <w:sz w:val="32"/>
          <w:szCs w:val="32"/>
        </w:rPr>
      </w:pPr>
    </w:p>
    <w:sectPr w:rsidR="009A29BF" w:rsidRPr="002D137B" w:rsidSect="000B628A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EBA18" w14:textId="77777777" w:rsidR="00C0397E" w:rsidRDefault="00C0397E" w:rsidP="00713050">
      <w:pPr>
        <w:spacing w:line="240" w:lineRule="auto"/>
      </w:pPr>
      <w:r>
        <w:separator/>
      </w:r>
    </w:p>
  </w:endnote>
  <w:endnote w:type="continuationSeparator" w:id="0">
    <w:p w14:paraId="7ABF47D9" w14:textId="77777777" w:rsidR="00C0397E" w:rsidRDefault="00C0397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14:paraId="612D78E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AA900D" w14:textId="77777777" w:rsidR="00C2098A" w:rsidRDefault="00CA3DF1" w:rsidP="00684488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7E974FB3" wp14:editId="0DD988C8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1FB41F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6527DF" w14:textId="5729147F" w:rsidR="00C2098A" w:rsidRDefault="00C2098A" w:rsidP="00684488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B79E75" w14:textId="77777777" w:rsidR="00C2098A" w:rsidRDefault="00C2098A" w:rsidP="00684488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51550389" wp14:editId="45758C9D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FEEA7A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46BF81" w14:textId="5283EFC2" w:rsidR="00C2098A" w:rsidRDefault="00C2098A" w:rsidP="00684488">
          <w:pPr>
            <w:pStyle w:val="Piedepgina"/>
          </w:pPr>
        </w:p>
      </w:tc>
    </w:tr>
    <w:tr w:rsidR="00684488" w14:paraId="6BAE667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5F9426D5B8E1416CA5C62224C8643D1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288402DF" w14:textId="6A0D6937" w:rsidR="00684488" w:rsidRPr="00CA3DF1" w:rsidRDefault="0091576F" w:rsidP="00811117">
              <w:pPr>
                <w:pStyle w:val="Piedepgina"/>
              </w:pPr>
              <w:r>
                <w:t>chamitos1998@hotma</w:t>
              </w:r>
              <w:r w:rsidR="002D137B">
                <w:t>i</w:t>
              </w:r>
              <w:r>
                <w:t>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6EED64" w14:textId="59D562C3" w:rsidR="00684488" w:rsidRPr="00C2098A" w:rsidRDefault="00684488" w:rsidP="002D137B">
          <w:pPr>
            <w:pStyle w:val="Piedepgina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9960101" w14:textId="77777777" w:rsidR="00684488" w:rsidRPr="00C2098A" w:rsidRDefault="0091576F" w:rsidP="00811117">
              <w:pPr>
                <w:pStyle w:val="Piedepgina"/>
              </w:pPr>
              <w:r>
                <w:t>3214321455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2AB13797" w14:textId="054B59FD" w:rsidR="00684488" w:rsidRPr="00C2098A" w:rsidRDefault="002D137B" w:rsidP="00811117">
              <w:pPr>
                <w:pStyle w:val="Piedepgina"/>
              </w:pPr>
              <w:r>
                <w:t xml:space="preserve">     </w:t>
              </w:r>
            </w:p>
          </w:sdtContent>
        </w:sdt>
      </w:tc>
    </w:tr>
  </w:tbl>
  <w:p w14:paraId="1C9E7997" w14:textId="38A67DEC" w:rsidR="00C2098A" w:rsidRDefault="00C2098A" w:rsidP="00217980">
    <w:pPr>
      <w:pStyle w:val="Piedepgina"/>
      <w:rPr>
        <w:noProof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14:paraId="11D0506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8BDDEC8" w14:textId="77777777" w:rsidR="00217980" w:rsidRDefault="00217980" w:rsidP="00217980">
          <w:pPr>
            <w:pStyle w:val="Piedepgina"/>
          </w:pPr>
          <w:r w:rsidRPr="00CA3DF1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20DE1CCA" wp14:editId="04032995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3BA096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718A501" w14:textId="77777777" w:rsidR="00217980" w:rsidRDefault="00217980" w:rsidP="00217980">
          <w:pPr>
            <w:pStyle w:val="Piedepgina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EE510" w14:textId="77777777" w:rsidR="00217980" w:rsidRDefault="00217980" w:rsidP="00217980">
          <w:pPr>
            <w:pStyle w:val="Piedepgina"/>
          </w:pPr>
          <w:r w:rsidRPr="00C2098A">
            <w:rPr>
              <w:noProof/>
              <w:lang w:eastAsia="es-ES"/>
            </w:rPr>
            <mc:AlternateContent>
              <mc:Choice Requires="wpg">
                <w:drawing>
                  <wp:inline distT="0" distB="0" distL="0" distR="0" wp14:anchorId="085EF573" wp14:editId="3DFAF8B8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07F747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A267E83" w14:textId="77777777" w:rsidR="00217980" w:rsidRDefault="0091576F" w:rsidP="00217980">
          <w:pPr>
            <w:pStyle w:val="Piedepgina"/>
          </w:pPr>
          <w:r>
            <w:t>.</w:t>
          </w:r>
        </w:p>
      </w:tc>
    </w:tr>
    <w:tr w:rsidR="00217980" w14:paraId="3023FF0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A9D0C4" w14:textId="77777777" w:rsidR="00811117" w:rsidRPr="00CA3DF1" w:rsidRDefault="00C0397E" w:rsidP="0091576F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947B449884DD408DA6D87DE3E4E04F3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1576F">
                <w:t>chamitos1998@hotmail.com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BADC60" w14:textId="0B2FCF27" w:rsidR="00811117" w:rsidRPr="00C2098A" w:rsidRDefault="00145EA3" w:rsidP="0091576F">
          <w:pPr>
            <w:pStyle w:val="Piedepgina"/>
          </w:pPr>
          <w:r>
            <w:t>.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9DF8965E91404DFA8045BD8092077930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BA51B61" w14:textId="77777777" w:rsidR="00811117" w:rsidRPr="00C2098A" w:rsidRDefault="0091576F" w:rsidP="0091576F">
              <w:pPr>
                <w:pStyle w:val="Piedepgina"/>
              </w:pPr>
              <w:r>
                <w:t>3214321455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8181D2C" w14:textId="77777777" w:rsidR="00811117" w:rsidRPr="00C2098A" w:rsidRDefault="00444F37" w:rsidP="0091576F">
              <w:pPr>
                <w:pStyle w:val="Piedepgina"/>
              </w:pPr>
              <w:r>
                <w:t xml:space="preserve">     </w:t>
              </w:r>
            </w:p>
          </w:sdtContent>
        </w:sdt>
      </w:tc>
    </w:tr>
  </w:tbl>
  <w:p w14:paraId="6FFB3B14" w14:textId="77777777"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44D19" w14:textId="77777777" w:rsidR="00C0397E" w:rsidRDefault="00C0397E" w:rsidP="00713050">
      <w:pPr>
        <w:spacing w:line="240" w:lineRule="auto"/>
      </w:pPr>
      <w:r>
        <w:separator/>
      </w:r>
    </w:p>
  </w:footnote>
  <w:footnote w:type="continuationSeparator" w:id="0">
    <w:p w14:paraId="5558EF16" w14:textId="77777777" w:rsidR="00C0397E" w:rsidRDefault="00C0397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14:paraId="0E8D37E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8F2B503" w14:textId="440BDD86" w:rsidR="001A5CA9" w:rsidRPr="00F207C0" w:rsidRDefault="00D241D1" w:rsidP="001A5CA9">
          <w:pPr>
            <w:pStyle w:val="Iniciales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63E2DDB" wp14:editId="23CF59F0">
                <wp:simplePos x="0" y="0"/>
                <wp:positionH relativeFrom="column">
                  <wp:posOffset>344384</wp:posOffset>
                </wp:positionH>
                <wp:positionV relativeFrom="paragraph">
                  <wp:posOffset>-266148</wp:posOffset>
                </wp:positionV>
                <wp:extent cx="1040887" cy="1365662"/>
                <wp:effectExtent l="0" t="0" r="6985" b="635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0887" cy="1365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02DCD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6B0F67E" wp14:editId="32447C49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0E3AF1FC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">
                    <v:rect id="Rectángulo rojo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Círculo blanco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2D137B">
                <w:t xml:space="preserve">     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14:paraId="2310285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72171100" w14:textId="77777777" w:rsidR="001A5CA9" w:rsidRPr="009B3C40" w:rsidRDefault="00C0397E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C39F8">
                      <w:t>Brayan alejandro Martinez Santos</w:t>
                    </w:r>
                  </w:sdtContent>
                </w:sdt>
              </w:p>
              <w:p w14:paraId="79F40FD4" w14:textId="77777777" w:rsidR="001A5CA9" w:rsidRDefault="00C0397E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14:paraId="3DE82982" w14:textId="77777777" w:rsidR="001A5CA9" w:rsidRPr="00F207C0" w:rsidRDefault="001A5CA9" w:rsidP="001A5CA9"/>
      </w:tc>
    </w:tr>
  </w:tbl>
  <w:p w14:paraId="5AA61399" w14:textId="77777777" w:rsidR="00217980" w:rsidRPr="001A5CA9" w:rsidRDefault="00217980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F8"/>
    <w:rsid w:val="00081324"/>
    <w:rsid w:val="00091382"/>
    <w:rsid w:val="000B0619"/>
    <w:rsid w:val="000B61CA"/>
    <w:rsid w:val="000B628A"/>
    <w:rsid w:val="000F7610"/>
    <w:rsid w:val="001014DE"/>
    <w:rsid w:val="00114ED7"/>
    <w:rsid w:val="00140B0E"/>
    <w:rsid w:val="00145EA3"/>
    <w:rsid w:val="00163EBE"/>
    <w:rsid w:val="001704C9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137B"/>
    <w:rsid w:val="002D45C6"/>
    <w:rsid w:val="002F03FA"/>
    <w:rsid w:val="00313E86"/>
    <w:rsid w:val="00333CD3"/>
    <w:rsid w:val="00340365"/>
    <w:rsid w:val="00342B64"/>
    <w:rsid w:val="00364079"/>
    <w:rsid w:val="003739E5"/>
    <w:rsid w:val="003B2297"/>
    <w:rsid w:val="003C5528"/>
    <w:rsid w:val="004077FB"/>
    <w:rsid w:val="00424DD9"/>
    <w:rsid w:val="00444F37"/>
    <w:rsid w:val="0046104A"/>
    <w:rsid w:val="004717C5"/>
    <w:rsid w:val="0050644A"/>
    <w:rsid w:val="00523479"/>
    <w:rsid w:val="00543DB7"/>
    <w:rsid w:val="005729B0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95465"/>
    <w:rsid w:val="008A1907"/>
    <w:rsid w:val="008C39F8"/>
    <w:rsid w:val="008C6BCA"/>
    <w:rsid w:val="008C7B50"/>
    <w:rsid w:val="00914184"/>
    <w:rsid w:val="0091576F"/>
    <w:rsid w:val="00927CE8"/>
    <w:rsid w:val="009442BA"/>
    <w:rsid w:val="009A29BF"/>
    <w:rsid w:val="009B3C40"/>
    <w:rsid w:val="009F7A1E"/>
    <w:rsid w:val="00A42540"/>
    <w:rsid w:val="00A50939"/>
    <w:rsid w:val="00A87EA0"/>
    <w:rsid w:val="00AA6A40"/>
    <w:rsid w:val="00B07FB3"/>
    <w:rsid w:val="00B5664D"/>
    <w:rsid w:val="00B97B35"/>
    <w:rsid w:val="00BA1A03"/>
    <w:rsid w:val="00BA5B40"/>
    <w:rsid w:val="00BD0206"/>
    <w:rsid w:val="00C0397E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1A9A"/>
    <w:rsid w:val="00D04109"/>
    <w:rsid w:val="00D241D1"/>
    <w:rsid w:val="00D75706"/>
    <w:rsid w:val="00DB55ED"/>
    <w:rsid w:val="00DB62D7"/>
    <w:rsid w:val="00DD6416"/>
    <w:rsid w:val="00DF4E0A"/>
    <w:rsid w:val="00E02DCD"/>
    <w:rsid w:val="00E12C60"/>
    <w:rsid w:val="00E22E87"/>
    <w:rsid w:val="00E57630"/>
    <w:rsid w:val="00E86C2B"/>
    <w:rsid w:val="00EB2A3F"/>
    <w:rsid w:val="00EF7CC9"/>
    <w:rsid w:val="00F207C0"/>
    <w:rsid w:val="00F20AE5"/>
    <w:rsid w:val="00F645C7"/>
    <w:rsid w:val="00F9286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CEEA8D"/>
  <w15:chartTrackingRefBased/>
  <w15:docId w15:val="{75958BB0-C04C-4A6B-95B4-1B9B9602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9A29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mi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BF3FF43A4A4AD3B200DABA5E7DC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04DBF-832E-487E-B46B-6115F78C5555}"/>
      </w:docPartPr>
      <w:docPartBody>
        <w:p w:rsidR="007C59B9" w:rsidRDefault="000642D8">
          <w:pPr>
            <w:pStyle w:val="7DBF3FF43A4A4AD3B200DABA5E7DCC34"/>
          </w:pPr>
          <w:r>
            <w:t>S</w:t>
          </w:r>
          <w:r w:rsidRPr="00333CD3">
            <w:t>N</w:t>
          </w:r>
        </w:p>
      </w:docPartBody>
    </w:docPart>
    <w:docPart>
      <w:docPartPr>
        <w:name w:val="9173FE71C65A4B7992EBF9EF42D9F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F1A17-76DA-47BA-8AEB-63CCC8D9A86B}"/>
      </w:docPartPr>
      <w:docPartBody>
        <w:p w:rsidR="007C59B9" w:rsidRDefault="000642D8">
          <w:pPr>
            <w:pStyle w:val="9173FE71C65A4B7992EBF9EF42D9FB2A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46881D24EC234B20A90615E72FAA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7A46-57C1-4FA6-ACBB-875CDCDD24D3}"/>
      </w:docPartPr>
      <w:docPartBody>
        <w:p w:rsidR="007C59B9" w:rsidRDefault="000642D8">
          <w:pPr>
            <w:pStyle w:val="46881D24EC234B20A90615E72FAA60B7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8937E2032CD74A428EA5F96F28002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0C7A-5CFD-4446-8DB2-49FF121C964E}"/>
      </w:docPartPr>
      <w:docPartBody>
        <w:p w:rsidR="007C59B9" w:rsidRDefault="000642D8">
          <w:pPr>
            <w:pStyle w:val="8937E2032CD74A428EA5F96F2800272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DB4C776854542299CA5A2A393F80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84259-FF56-475E-9D0E-53A43144CA8D}"/>
      </w:docPartPr>
      <w:docPartBody>
        <w:p w:rsidR="007C59B9" w:rsidRDefault="000642D8">
          <w:pPr>
            <w:pStyle w:val="BDB4C776854542299CA5A2A393F802C7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22DF924832D245E581BD5A78EB05B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733B6-5EFB-4579-9795-A9590E83234A}"/>
      </w:docPartPr>
      <w:docPartBody>
        <w:p w:rsidR="007C59B9" w:rsidRDefault="000642D8">
          <w:pPr>
            <w:pStyle w:val="22DF924832D245E581BD5A78EB05B9F2"/>
          </w:pPr>
          <w:r w:rsidRPr="00333CD3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CF00F25AF99B4157BAB249058575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56C8A-E457-4ACA-82FA-3323C67B9A8F}"/>
      </w:docPartPr>
      <w:docPartBody>
        <w:p w:rsidR="007C59B9" w:rsidRDefault="000642D8">
          <w:pPr>
            <w:pStyle w:val="CF00F25AF99B4157BAB249058575239B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D29D4B533ABD45829177D948DA36A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C8F54-5F15-4409-9441-C29619B1430A}"/>
      </w:docPartPr>
      <w:docPartBody>
        <w:p w:rsidR="007C59B9" w:rsidRDefault="000642D8">
          <w:pPr>
            <w:pStyle w:val="D29D4B533ABD45829177D948DA36A6E0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947B449884DD408DA6D87DE3E4E04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DBC9D-0026-4065-A138-060EF0727421}"/>
      </w:docPartPr>
      <w:docPartBody>
        <w:p w:rsidR="007C59B9" w:rsidRDefault="000642D8">
          <w:pPr>
            <w:pStyle w:val="947B449884DD408DA6D87DE3E4E04F3B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5F9426D5B8E1416CA5C62224C8643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0D677-D187-4A3C-B5CD-328BA85D6182}"/>
      </w:docPartPr>
      <w:docPartBody>
        <w:p w:rsidR="007C59B9" w:rsidRDefault="000642D8">
          <w:pPr>
            <w:pStyle w:val="5F9426D5B8E1416CA5C62224C8643D13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9E94A2B457B04082BCA31C632248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4EC4-850C-44C7-B84B-8334815EE896}"/>
      </w:docPartPr>
      <w:docPartBody>
        <w:p w:rsidR="007C59B9" w:rsidRDefault="000642D8">
          <w:pPr>
            <w:pStyle w:val="9E94A2B457B04082BCA31C6322485E85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9DF8965E91404DFA8045BD8092077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8FE2-7972-4C03-A10E-BBAD2525C71A}"/>
      </w:docPartPr>
      <w:docPartBody>
        <w:p w:rsidR="007C59B9" w:rsidRDefault="000642D8">
          <w:pPr>
            <w:pStyle w:val="9DF8965E91404DFA8045BD8092077930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D8"/>
    <w:rsid w:val="000642D8"/>
    <w:rsid w:val="0020464A"/>
    <w:rsid w:val="002C3ECF"/>
    <w:rsid w:val="00344E27"/>
    <w:rsid w:val="00482B76"/>
    <w:rsid w:val="004A4230"/>
    <w:rsid w:val="004E77C3"/>
    <w:rsid w:val="005D3D0A"/>
    <w:rsid w:val="0076285A"/>
    <w:rsid w:val="007A7E99"/>
    <w:rsid w:val="007C59B9"/>
    <w:rsid w:val="009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BF3FF43A4A4AD3B200DABA5E7DCC34">
    <w:name w:val="7DBF3FF43A4A4AD3B200DABA5E7DCC34"/>
  </w:style>
  <w:style w:type="paragraph" w:customStyle="1" w:styleId="9173FE71C65A4B7992EBF9EF42D9FB2A">
    <w:name w:val="9173FE71C65A4B7992EBF9EF42D9FB2A"/>
  </w:style>
  <w:style w:type="paragraph" w:customStyle="1" w:styleId="46881D24EC234B20A90615E72FAA60B7">
    <w:name w:val="46881D24EC234B20A90615E72FAA60B7"/>
  </w:style>
  <w:style w:type="paragraph" w:customStyle="1" w:styleId="8937E2032CD74A428EA5F96F28002721">
    <w:name w:val="8937E2032CD74A428EA5F96F28002721"/>
  </w:style>
  <w:style w:type="paragraph" w:customStyle="1" w:styleId="BDB4C776854542299CA5A2A393F802C7">
    <w:name w:val="BDB4C776854542299CA5A2A393F802C7"/>
  </w:style>
  <w:style w:type="paragraph" w:customStyle="1" w:styleId="22DF924832D245E581BD5A78EB05B9F2">
    <w:name w:val="22DF924832D245E581BD5A78EB05B9F2"/>
  </w:style>
  <w:style w:type="paragraph" w:customStyle="1" w:styleId="CF00F25AF99B4157BAB249058575239B">
    <w:name w:val="CF00F25AF99B4157BAB249058575239B"/>
  </w:style>
  <w:style w:type="paragraph" w:customStyle="1" w:styleId="D29D4B533ABD45829177D948DA36A6E0">
    <w:name w:val="D29D4B533ABD45829177D948DA36A6E0"/>
  </w:style>
  <w:style w:type="paragraph" w:customStyle="1" w:styleId="947B449884DD408DA6D87DE3E4E04F3B">
    <w:name w:val="947B449884DD408DA6D87DE3E4E04F3B"/>
  </w:style>
  <w:style w:type="paragraph" w:customStyle="1" w:styleId="5F9426D5B8E1416CA5C62224C8643D13">
    <w:name w:val="5F9426D5B8E1416CA5C62224C8643D13"/>
  </w:style>
  <w:style w:type="paragraph" w:customStyle="1" w:styleId="9E94A2B457B04082BCA31C6322485E85">
    <w:name w:val="9E94A2B457B04082BCA31C6322485E85"/>
  </w:style>
  <w:style w:type="paragraph" w:customStyle="1" w:styleId="9DF8965E91404DFA8045BD8092077930">
    <w:name w:val="9DF8965E91404DFA8045BD8092077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3214321455</CompanyPhone>
  <CompanyFax/>
  <CompanyEmail>chamitos1998@hotmail.com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0B8DB1-778B-469A-BECB-74EEBCD73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64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alejandro Martinez Santos</dc:creator>
  <cp:keywords/>
  <dc:description/>
  <cp:lastModifiedBy>Brayan Martinez Santos</cp:lastModifiedBy>
  <cp:revision>14</cp:revision>
  <dcterms:created xsi:type="dcterms:W3CDTF">2020-05-18T20:27:00Z</dcterms:created>
  <dcterms:modified xsi:type="dcterms:W3CDTF">2022-02-06T22:49:00Z</dcterms:modified>
</cp:coreProperties>
</file>