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18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host principal"/>
      </w:tblPr>
      <w:tblGrid>
        <w:gridCol w:w="3615"/>
        <w:gridCol w:w="6396"/>
      </w:tblGrid>
      <w:tr w:rsidR="002C2CDD" w:rsidRPr="00333CD3" w14:paraId="47A0B112" w14:textId="77777777" w:rsidTr="00BF1258">
        <w:trPr>
          <w:trHeight w:val="11275"/>
        </w:trPr>
        <w:tc>
          <w:tcPr>
            <w:tcW w:w="3615" w:type="dxa"/>
            <w:tcMar>
              <w:top w:w="504" w:type="dxa"/>
              <w:right w:w="720" w:type="dxa"/>
            </w:tcMar>
          </w:tcPr>
          <w:p w14:paraId="4704743C" w14:textId="750FA29E" w:rsidR="00523479" w:rsidRDefault="00D241D1" w:rsidP="00523479">
            <w:pPr>
              <w:pStyle w:val="Iniciales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C664B91" wp14:editId="7A17C4E9">
                  <wp:simplePos x="0" y="0"/>
                  <wp:positionH relativeFrom="column">
                    <wp:posOffset>353637</wp:posOffset>
                  </wp:positionH>
                  <wp:positionV relativeFrom="paragraph">
                    <wp:posOffset>-239453</wp:posOffset>
                  </wp:positionV>
                  <wp:extent cx="1040887" cy="1365662"/>
                  <wp:effectExtent l="0" t="0" r="6985" b="6350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887" cy="1365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sdt>
              <w:sdtPr>
                <w:alias w:val="Iniciales:"/>
                <w:tag w:val="Iniciales:"/>
                <w:id w:val="-606576828"/>
                <w:placeholder>
                  <w:docPart w:val="7DBF3FF43A4A4AD3B200DABA5E7DCC34"/>
                </w:placeholder>
                <w:showingPlcHdr/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Content>
                <w:r>
                  <w:t>S</w:t>
                </w:r>
                <w:r w:rsidRPr="00333CD3">
                  <w:t>N</w:t>
                </w:r>
              </w:sdtContent>
            </w:sdt>
            <w:r w:rsidR="00E02DCD">
              <w:rPr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2CB81CB5" wp14:editId="2E321F9A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-485775</wp:posOffset>
                      </wp:positionV>
                      <wp:extent cx="6665595" cy="1765935"/>
                      <wp:effectExtent l="0" t="0" r="9525" b="0"/>
                      <wp:wrapNone/>
                      <wp:docPr id="1" name="Grupo 1" descr="Gráficos de encabezad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76593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ctángulo rojo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írculo rojo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írculo blanco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17000</wp14:pctHeight>
                      </wp14:sizeRelV>
                    </wp:anchor>
                  </w:drawing>
                </mc:Choice>
                <mc:Fallback>
                  <w:pict>
                    <v:group w14:anchorId="2CA0581B" id="Grupo 1" o:spid="_x0000_s1026" alt="Gráficos de encabezado" style="position:absolute;margin-left:0;margin-top:-38.25pt;width:524.85pt;height:139.05pt;z-index:-251657216;mso-width-percent:858;mso-height-percent:170;mso-position-horizontal:left;mso-position-vertical-relative:page;mso-width-percent:858;mso-height-percent:17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">
                      <v:rect id="Rectángulo rojo" o:spid="_x0000_s1027" style="position:absolute;left:11334;top:4191;width:5532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zMNcUA&#10;AADbAAAADwAAAGRycy9kb3ducmV2LnhtbESPQWvCQBSE7wX/w/KE3pqNplS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Mw1xQAAANsAAAAPAAAAAAAAAAAAAAAAAJgCAABkcnMv&#10;ZG93bnJldi54bWxQSwUGAAAAAAQABAD1AAAAigM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írculo rojo" o:spid="_x0000_s1028" type="#_x0000_t23" style="position:absolute;width:18104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1LcUA&#10;AADbAAAADwAAAGRycy9kb3ducmV2LnhtbESPQUsDMRSE74L/ITzBi7TZahHZNi2rYpFeirXQ6+vm&#10;uVncvIQkdrf99aYgeBxm5htmvhxsJ44UYutYwWRcgCCunW65UbD7fBs9gYgJWWPnmBScKMJycX01&#10;x1K7nj/ouE2NyBCOJSowKflSylgbshjHzhNn78sFiynL0EgdsM9w28n7oniUFlvOCwY9vRiqv7c/&#10;VsH58Pp8V/mH1Tr0q4nfV2a/SYNStzdDNQORaEj/4b/2u1YwncLlS/4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jUtxQAAANsAAAAPAAAAAAAAAAAAAAAAAJgCAABkcnMv&#10;ZG93bnJldi54bWxQSwUGAAAAAAQABAD1AAAAigMAAAAA&#10;" adj="626" fillcolor="#ea4e4e [3204]" stroked="f" strokeweight="1pt">
                        <v:stroke joinstyle="miter"/>
                      </v:shape>
                      <v:oval id="Círculo blanco" o:spid="_x0000_s1029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QlcUA&#10;AADaAAAADwAAAGRycy9kb3ducmV2LnhtbESP3WrCQBSE7wXfYTkF7+qmiqVEVyn+UdC2GIXSu0P2&#10;NAlmz4bd1aRv7xYKXg4z8w0zW3SmFldyvrKs4GmYgCDOra64UHA6bh5fQPiArLG2TAp+ycNi3u/N&#10;MNW25QNds1CICGGfooIyhCaV0uclGfRD2xBH78c6gyFKV0jtsI1wU8tRkjxLgxXHhRIbWpaUn7OL&#10;UbD/+jiP3WS7+nxf79osGU+qbPet1OChe52CCNSFe/i//aYVjODvSr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FCVxQAAANoAAAAPAAAAAAAAAAAAAAAAAJgCAABkcnMv&#10;ZG93bnJldi54bWxQSwUGAAAAAAQABAD1AAAAigM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</w:p>
          <w:p w14:paraId="10EBF8B8" w14:textId="1CE32A2A" w:rsidR="00A50939" w:rsidRPr="00333CD3" w:rsidRDefault="00D97AF7" w:rsidP="007569C1">
            <w:pPr>
              <w:pStyle w:val="Ttulo3"/>
            </w:pPr>
            <w:r>
              <w:t>PERFIL</w:t>
            </w:r>
          </w:p>
          <w:p w14:paraId="47B152EE" w14:textId="54985F39" w:rsidR="002C2CDD" w:rsidRPr="00213641" w:rsidRDefault="00213641" w:rsidP="007569C1">
            <w:pPr>
              <w:rPr>
                <w:lang w:val="es-CO"/>
              </w:rPr>
            </w:pPr>
            <w:r>
              <w:t>Informático</w:t>
            </w:r>
            <w:r w:rsidR="00D97AF7">
              <w:t xml:space="preserve"> con ansias de c</w:t>
            </w:r>
            <w:r w:rsidR="00444F37">
              <w:t>recer</w:t>
            </w:r>
            <w:r>
              <w:t xml:space="preserve"> constantemente </w:t>
            </w:r>
            <w:r w:rsidR="00444F37">
              <w:t xml:space="preserve">de manera </w:t>
            </w:r>
            <w:r w:rsidR="00895465">
              <w:t>individual a nivel profesional y</w:t>
            </w:r>
            <w:r w:rsidR="00444F37">
              <w:t xml:space="preserve"> humano desempeñando de la mejor manera mis labores.</w:t>
            </w:r>
            <w:r w:rsidR="00D97AF7">
              <w:t xml:space="preserve"> Busco</w:t>
            </w:r>
            <w:r>
              <w:t xml:space="preserve"> un lugar donde desempeñar mis actuales conocimientos como programador y mejorarlos de manera activa. </w:t>
            </w:r>
          </w:p>
          <w:p w14:paraId="78C7551E" w14:textId="77777777" w:rsidR="002C2CDD" w:rsidRPr="00333CD3" w:rsidRDefault="00000000" w:rsidP="007569C1">
            <w:pPr>
              <w:pStyle w:val="Ttulo3"/>
            </w:pPr>
            <w:sdt>
              <w:sdtPr>
                <w:alias w:val="Aptitudes:"/>
                <w:tag w:val="Aptitudes:"/>
                <w:id w:val="1490835561"/>
                <w:placeholder>
                  <w:docPart w:val="46881D24EC234B20A90615E72FAA60B7"/>
                </w:placeholder>
                <w:temporary/>
                <w:showingPlcHdr/>
                <w15:appearance w15:val="hidden"/>
              </w:sdtPr>
              <w:sdtContent>
                <w:r w:rsidR="002C2CDD" w:rsidRPr="00333CD3">
                  <w:rPr>
                    <w:lang w:bidi="es-ES"/>
                  </w:rPr>
                  <w:t>Aptitudes</w:t>
                </w:r>
              </w:sdtContent>
            </w:sdt>
          </w:p>
          <w:p w14:paraId="121945E1" w14:textId="3D566A96" w:rsidR="00741125" w:rsidRPr="00333CD3" w:rsidRDefault="0091576F" w:rsidP="0091576F">
            <w:r>
              <w:t>Poseo una alta capacidad de resiliencia, soy autodidacta y proactivo, vivo con una necesidad de aprender algo nuevo frecuentement</w:t>
            </w:r>
            <w:r w:rsidR="00213641">
              <w:t>e</w:t>
            </w:r>
            <w:r w:rsidR="00A30471">
              <w:t>, de esta forma puedo ser mas creativo al determinar la solución a algún problema.</w:t>
            </w:r>
            <w:r w:rsidR="00213641">
              <w:t xml:space="preserve"> </w:t>
            </w:r>
          </w:p>
        </w:tc>
        <w:tc>
          <w:tcPr>
            <w:tcW w:w="6396" w:type="dxa"/>
            <w:tcMar>
              <w:top w:w="504" w:type="dxa"/>
              <w:left w:w="0" w:type="dxa"/>
            </w:tcMar>
          </w:tcPr>
          <w:tbl>
            <w:tblPr>
              <w:tblStyle w:val="Tablaconcuadrcula"/>
              <w:tblW w:w="63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Tabla de diseño de encabezado"/>
            </w:tblPr>
            <w:tblGrid>
              <w:gridCol w:w="6395"/>
            </w:tblGrid>
            <w:tr w:rsidR="00C612DA" w:rsidRPr="00333CD3" w14:paraId="5D1F2F07" w14:textId="77777777" w:rsidTr="00BF1258">
              <w:trPr>
                <w:trHeight w:hRule="exact" w:val="1195"/>
              </w:trPr>
              <w:tc>
                <w:tcPr>
                  <w:tcW w:w="6395" w:type="dxa"/>
                  <w:vAlign w:val="center"/>
                </w:tcPr>
                <w:p w14:paraId="6E9A8474" w14:textId="77777777" w:rsidR="00C612DA" w:rsidRPr="00333CD3" w:rsidRDefault="00000000" w:rsidP="00C612DA">
                  <w:pPr>
                    <w:pStyle w:val="Ttulo1"/>
                    <w:outlineLvl w:val="0"/>
                  </w:pPr>
                  <w:sdt>
                    <w:sdtPr>
                      <w:alias w:val="Su nombre:"/>
                      <w:tag w:val="Su nombre:"/>
                      <w:id w:val="1982421306"/>
                      <w:placeholder>
                        <w:docPart w:val="8937E2032CD74A428EA5F96F28002721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Content>
                      <w:r w:rsidR="008C39F8">
                        <w:t>Brayan alejandro Martinez Santos</w:t>
                      </w:r>
                    </w:sdtContent>
                  </w:sdt>
                </w:p>
                <w:p w14:paraId="38D84D6D" w14:textId="77777777" w:rsidR="00C612DA" w:rsidRPr="00333CD3" w:rsidRDefault="00000000" w:rsidP="00E02DCD">
                  <w:pPr>
                    <w:pStyle w:val="Ttulo2"/>
                    <w:outlineLvl w:val="1"/>
                  </w:pPr>
                  <w:sdt>
                    <w:sdtPr>
                      <w:alias w:val="Profesión o sector:"/>
                      <w:tag w:val="Profesión o sector:"/>
                      <w:id w:val="-83681269"/>
                      <w:placeholder>
                        <w:docPart w:val="BDB4C776854542299CA5A2A393F802C7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Content>
                      <w:r w:rsidR="00E02DCD">
                        <w:rPr>
                          <w:lang w:bidi="es-ES"/>
                        </w:rPr>
                        <w:t>Profesión o sector</w:t>
                      </w:r>
                    </w:sdtContent>
                  </w:sdt>
                  <w:r w:rsidR="00E02DCD">
                    <w:rPr>
                      <w:lang w:bidi="es-ES"/>
                    </w:rPr>
                    <w:t xml:space="preserve"> | </w:t>
                  </w:r>
                  <w:sdt>
                    <w:sdtPr>
                      <w:alias w:val="Vincular a otras propiedades en línea:"/>
                      <w:tag w:val="Vincular a otras propiedades en línea:"/>
                      <w:id w:val="1480037238"/>
                      <w:placeholder>
                        <w:docPart w:val="22DF924832D245E581BD5A78EB05B9F2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Content>
                      <w:r w:rsidR="00C612DA" w:rsidRPr="00333CD3">
                        <w:rPr>
                          <w:lang w:bidi="es-ES"/>
                        </w:rPr>
                        <w:t>Vínculo a otras propiedades en línea: Cartera, sitio web o blog</w:t>
                      </w:r>
                    </w:sdtContent>
                  </w:sdt>
                </w:p>
              </w:tc>
            </w:tr>
          </w:tbl>
          <w:p w14:paraId="105C16FB" w14:textId="45D6E00A" w:rsidR="002C2CDD" w:rsidRPr="001D67E0" w:rsidRDefault="001D67E0" w:rsidP="007569C1">
            <w:pPr>
              <w:pStyle w:val="Ttulo3"/>
              <w:rPr>
                <w:lang w:val="es-CO"/>
              </w:rPr>
            </w:pPr>
            <w:r w:rsidRPr="001D67E0">
              <w:rPr>
                <w:lang w:val="es-CO"/>
              </w:rPr>
              <w:t>HTML, CSS Y JAVASCRIPT NATI</w:t>
            </w:r>
            <w:r>
              <w:rPr>
                <w:lang w:val="es-CO"/>
              </w:rPr>
              <w:t>VO</w:t>
            </w:r>
          </w:p>
          <w:p w14:paraId="26621741" w14:textId="3FAB8084" w:rsidR="001D67E0" w:rsidRPr="001D67E0" w:rsidRDefault="001D67E0" w:rsidP="007569C1">
            <w:pPr>
              <w:pStyle w:val="Ttulo4"/>
            </w:pPr>
            <w:r>
              <w:t xml:space="preserve">eSTAS SON LAS HERRAMIENTAS QUE </w:t>
            </w:r>
            <w:r w:rsidR="002113A3">
              <w:t>manejo</w:t>
            </w:r>
            <w:r>
              <w:t xml:space="preserve"> y con las que practico actualmente, estoy enfoca</w:t>
            </w:r>
            <w:r w:rsidR="00F0000F">
              <w:t>do en mejorar mis skills en javascript al maximo para empezar a usar alguna librería y aprender nodejs.</w:t>
            </w:r>
          </w:p>
          <w:p w14:paraId="3D536A9C" w14:textId="77777777" w:rsidR="002C2CDD" w:rsidRPr="00333CD3" w:rsidRDefault="00000000" w:rsidP="007569C1">
            <w:pPr>
              <w:pStyle w:val="Ttulo3"/>
            </w:pPr>
            <w:sdt>
              <w:sdtPr>
                <w:alias w:val="Educación:"/>
                <w:tag w:val="Educación:"/>
                <w:id w:val="1349516922"/>
                <w:placeholder>
                  <w:docPart w:val="D29D4B533ABD45829177D948DA36A6E0"/>
                </w:placeholder>
                <w:temporary/>
                <w:showingPlcHdr/>
                <w15:appearance w15:val="hidden"/>
              </w:sdtPr>
              <w:sdtContent>
                <w:r w:rsidR="002C2CDD" w:rsidRPr="00333CD3">
                  <w:rPr>
                    <w:lang w:bidi="es-ES"/>
                  </w:rPr>
                  <w:t>Educación</w:t>
                </w:r>
              </w:sdtContent>
            </w:sdt>
          </w:p>
          <w:p w14:paraId="442DA476" w14:textId="77777777" w:rsidR="002C2CDD" w:rsidRPr="00333CD3" w:rsidRDefault="00EB2A3F" w:rsidP="007569C1">
            <w:pPr>
              <w:pStyle w:val="Ttulo4"/>
            </w:pPr>
            <w:r>
              <w:t>Bachiller</w:t>
            </w:r>
            <w:r w:rsidR="002C2CDD" w:rsidRPr="00333CD3">
              <w:rPr>
                <w:lang w:bidi="es-ES"/>
              </w:rPr>
              <w:t xml:space="preserve"> • </w:t>
            </w:r>
            <w:r>
              <w:t>24 de noviembre de 2014</w:t>
            </w:r>
            <w:r w:rsidR="002C2CDD" w:rsidRPr="00333CD3">
              <w:rPr>
                <w:lang w:bidi="es-ES"/>
              </w:rPr>
              <w:t xml:space="preserve"> • </w:t>
            </w:r>
            <w:r>
              <w:t>colegio liceo tame</w:t>
            </w:r>
          </w:p>
          <w:p w14:paraId="260B08C7" w14:textId="4502ACDD" w:rsidR="002C2CDD" w:rsidRPr="00333CD3" w:rsidRDefault="00A30471" w:rsidP="007569C1">
            <w:pPr>
              <w:pStyle w:val="Ttulo3"/>
            </w:pPr>
            <w:r>
              <w:t>IDIOMAS</w:t>
            </w:r>
          </w:p>
          <w:p w14:paraId="10EA0AE7" w14:textId="080BE027" w:rsidR="00741125" w:rsidRDefault="00A30471" w:rsidP="0091576F">
            <w:r>
              <w:t>Español – Nativo</w:t>
            </w:r>
          </w:p>
          <w:p w14:paraId="68FA916C" w14:textId="77777777" w:rsidR="00A30471" w:rsidRDefault="00A30471" w:rsidP="0091576F">
            <w:r>
              <w:t>Ingles – Medio/Alto</w:t>
            </w:r>
          </w:p>
          <w:p w14:paraId="783FADB3" w14:textId="7B49ACF9" w:rsidR="00F0000F" w:rsidRPr="00333CD3" w:rsidRDefault="00F0000F" w:rsidP="00F0000F">
            <w:pPr>
              <w:pStyle w:val="Ttulo3"/>
            </w:pPr>
            <w:r>
              <w:t>Experiencia laboral</w:t>
            </w:r>
          </w:p>
          <w:p w14:paraId="6BD3E166" w14:textId="14F8AF5B" w:rsidR="00BF1258" w:rsidRDefault="00BF1258" w:rsidP="00F0000F">
            <w:pPr>
              <w:pStyle w:val="Ttulo4"/>
            </w:pPr>
            <w:r>
              <w:t>tecnico</w:t>
            </w:r>
            <w:r w:rsidR="00F0000F">
              <w:t xml:space="preserve"> INFORMATICA, SISTEMAS Y RED</w:t>
            </w:r>
            <w:r>
              <w:t xml:space="preserve"> </w:t>
            </w:r>
          </w:p>
          <w:p w14:paraId="1B4773C3" w14:textId="0F62C635" w:rsidR="00BF1258" w:rsidRDefault="00F0000F" w:rsidP="00F0000F">
            <w:pPr>
              <w:pStyle w:val="Ttulo4"/>
            </w:pPr>
            <w:r>
              <w:t>2015-</w:t>
            </w:r>
            <w:r w:rsidR="00BF1258">
              <w:t>ACTUAL</w:t>
            </w:r>
          </w:p>
          <w:p w14:paraId="5B5A9B58" w14:textId="2CBD5685" w:rsidR="00BF1258" w:rsidRDefault="00BF1258" w:rsidP="00F0000F">
            <w:pPr>
              <w:pStyle w:val="Ttulo4"/>
            </w:pPr>
            <w:r>
              <w:t>distribuidora martinez santos sas</w:t>
            </w:r>
          </w:p>
          <w:p w14:paraId="76C2848B" w14:textId="2A13E1CE" w:rsidR="00BF1258" w:rsidRDefault="00BF1258" w:rsidP="00BF1258">
            <w:pPr>
              <w:pStyle w:val="Sinespaciado"/>
            </w:pPr>
            <w:r>
              <w:t>Mantenimiento de ordenadores y de la red interna para el correcto funcionamiento de estos para desempeñar labores de comercio, contabilidad y atención al cliente.</w:t>
            </w:r>
            <w:r w:rsidR="00E54351">
              <w:t xml:space="preserve"> Busco de manera activa soluciones y nuevas ideas para que el funcionamiento</w:t>
            </w:r>
            <w:r w:rsidR="00BF3C1F">
              <w:t xml:space="preserve"> de</w:t>
            </w:r>
            <w:r w:rsidR="00E54351">
              <w:t xml:space="preserve"> los 2 locales comerciales sea lo mas preciso y autónomo posible. </w:t>
            </w:r>
          </w:p>
          <w:p w14:paraId="23FF9EF9" w14:textId="77777777" w:rsidR="00BF1258" w:rsidRPr="00BF1258" w:rsidRDefault="00BF1258" w:rsidP="00BF1258">
            <w:pPr>
              <w:pStyle w:val="Sinespaciado"/>
            </w:pPr>
          </w:p>
          <w:p w14:paraId="2B7EADD6" w14:textId="77777777" w:rsidR="00F0000F" w:rsidRPr="002D137B" w:rsidRDefault="00F0000F" w:rsidP="00F0000F">
            <w:pPr>
              <w:pStyle w:val="Sinespaciado"/>
              <w:rPr>
                <w:rFonts w:asciiTheme="majorHAnsi" w:hAnsiTheme="majorHAnsi"/>
                <w:sz w:val="32"/>
                <w:szCs w:val="32"/>
              </w:rPr>
            </w:pPr>
          </w:p>
          <w:p w14:paraId="105C7FD4" w14:textId="6FA9BD7D" w:rsidR="00F0000F" w:rsidRPr="00333CD3" w:rsidRDefault="00F0000F" w:rsidP="0091576F"/>
        </w:tc>
      </w:tr>
    </w:tbl>
    <w:p w14:paraId="050AF6EF" w14:textId="7799498E" w:rsidR="00BF3C1F" w:rsidRDefault="00BF3C1F" w:rsidP="00E54351"/>
    <w:sectPr w:rsidR="00BF3C1F" w:rsidSect="000B62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E3EBE" w14:textId="77777777" w:rsidR="000D7015" w:rsidRDefault="000D7015" w:rsidP="00713050">
      <w:pPr>
        <w:spacing w:line="240" w:lineRule="auto"/>
      </w:pPr>
      <w:r>
        <w:separator/>
      </w:r>
    </w:p>
  </w:endnote>
  <w:endnote w:type="continuationSeparator" w:id="0">
    <w:p w14:paraId="7F626D03" w14:textId="77777777" w:rsidR="000D7015" w:rsidRDefault="000D7015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7011F" w14:textId="77777777" w:rsidR="002113A3" w:rsidRDefault="002113A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E7997" w14:textId="38A67DEC" w:rsidR="00C2098A" w:rsidRDefault="00C2098A" w:rsidP="00E54351">
    <w:pPr>
      <w:pStyle w:val="Piedepgina"/>
      <w:jc w:val="left"/>
      <w:rPr>
        <w:noProof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Tabla de diseño de pie de página"/>
    </w:tblPr>
    <w:tblGrid>
      <w:gridCol w:w="2545"/>
      <w:gridCol w:w="2545"/>
      <w:gridCol w:w="2544"/>
      <w:gridCol w:w="2544"/>
    </w:tblGrid>
    <w:tr w:rsidR="00217980" w14:paraId="11D0506B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8BDDEC8" w14:textId="6E41B199" w:rsidR="00217980" w:rsidRDefault="00217980" w:rsidP="00217980">
          <w:pPr>
            <w:pStyle w:val="Piedepgina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718A501" w14:textId="6F110597" w:rsidR="00217980" w:rsidRDefault="002113A3" w:rsidP="00217980">
          <w:pPr>
            <w:pStyle w:val="Piedepgina"/>
          </w:pPr>
          <w:r w:rsidRPr="00CA3DF1">
            <w:rPr>
              <w:noProof/>
              <w:lang w:eastAsia="es-ES"/>
            </w:rPr>
            <mc:AlternateContent>
              <mc:Choice Requires="wpg">
                <w:drawing>
                  <wp:inline distT="0" distB="0" distL="0" distR="0" wp14:anchorId="7B105A9A" wp14:editId="3D70C3C0">
                    <wp:extent cx="329184" cy="329184"/>
                    <wp:effectExtent l="0" t="0" r="0" b="0"/>
                    <wp:docPr id="27" name="Grupo 102" descr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Elipse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orma libre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riángulo isósceles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3D0B2CC" id="Grupo 102" o:spid="_x0000_s1026" alt="Icono de correo electrónico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">
                    <o:lock v:ext="edit" aspectratio="t"/>
                    <v:oval id="Elipse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upo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orma libre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77EE510" w14:textId="77777777" w:rsidR="00217980" w:rsidRDefault="00217980" w:rsidP="00217980">
          <w:pPr>
            <w:pStyle w:val="Piedepgina"/>
          </w:pPr>
          <w:r w:rsidRPr="00C2098A">
            <w:rPr>
              <w:noProof/>
              <w:lang w:eastAsia="es-ES"/>
            </w:rPr>
            <mc:AlternateContent>
              <mc:Choice Requires="wpg">
                <w:drawing>
                  <wp:inline distT="0" distB="0" distL="0" distR="0" wp14:anchorId="085EF573" wp14:editId="3DFAF8B8">
                    <wp:extent cx="329184" cy="329184"/>
                    <wp:effectExtent l="0" t="0" r="13970" b="13970"/>
                    <wp:docPr id="37" name="Grupo 10" descr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707F747" id="Grupo 10" o:spid="_x0000_s1026" alt="Icono de teléfono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rbR8AA&#10;AADbAAAADwAAAGRycy9kb3ducmV2LnhtbERPTWvCQBC9C/6HZYTedKOlNqSuIkJpeymYhp6H7JgE&#10;szMxuybpv+8eCj0+3vfuMLlWDdT7RtjAepWAIi7FNlwZKL5elykoH5AttsJk4Ic8HPbz2Q4zKyOf&#10;achDpWII+wwN1CF0mda+rMmhX0lHHLmL9A5DhH2lbY9jDHet3iTJVjtsODbU2NGppvKa350BW1p6&#10;kre7fLj02X2fbsmn6MKYh8V0fAEVaAr/4j/3uzXwGMfGL/EH6P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drbR8AAAADbAAAADwAAAAAAAAAAAAAAAACYAgAAZHJzL2Rvd25y&#10;ZXYueG1sUEsFBgAAAAAEAAQA9QAAAIUD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GIj8UA&#10;AADbAAAADwAAAGRycy9kb3ducmV2LnhtbESPQWvCQBSE7wX/w/IEL6XZqEXTmFVaqdSDHrT+gEf2&#10;NQlm34bdVdN/7wqFHoeZ+YYpVr1pxZWcbywrGCcpCOLS6oYrBafvzUsGwgdkja1lUvBLHlbLwVOB&#10;ubY3PtD1GCoRIexzVFCH0OVS+rImgz6xHXH0fqwzGKJ0ldQObxFuWjlJ05k02HBcqLGjdU3l+Xgx&#10;Cp7l/vz1eprKTO8+PmdZmLvDZq7UaNi/L0AE6sN/+K+91Qqmb/D4En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AYiPxQAAANsAAAAPAAAAAAAAAAAAAAAAAJgCAABkcnMv&#10;ZG93bnJldi54bWxQSwUGAAAAAAQABAD1AAAAigM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A267E83" w14:textId="77777777" w:rsidR="00217980" w:rsidRDefault="0091576F" w:rsidP="00217980">
          <w:pPr>
            <w:pStyle w:val="Piedepgina"/>
          </w:pPr>
          <w:r>
            <w:t>.</w:t>
          </w:r>
        </w:p>
      </w:tc>
    </w:tr>
    <w:tr w:rsidR="00217980" w14:paraId="3023FF05" w14:textId="77777777" w:rsidTr="002113A3">
      <w:trPr>
        <w:trHeight w:val="516"/>
      </w:trPr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7FA9D0C4" w14:textId="22B7BF83" w:rsidR="00811117" w:rsidRPr="00CA3DF1" w:rsidRDefault="00811117" w:rsidP="0091576F">
          <w:pPr>
            <w:pStyle w:val="Piedepgina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30BADC60" w14:textId="4E82D93F" w:rsidR="00811117" w:rsidRPr="00C2098A" w:rsidRDefault="002113A3" w:rsidP="0091576F">
          <w:pPr>
            <w:pStyle w:val="Piedepgina"/>
          </w:pPr>
          <w:sdt>
            <w:sdtPr>
              <w:alias w:val="Correo electrónico:"/>
              <w:tag w:val="Correo electrónico:"/>
              <w:id w:val="-1689822732"/>
              <w:placeholder>
                <w:docPart w:val="76CF934F596B42B9B53182D141EA0636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Content>
              <w:r>
                <w:t>chamitos1998@hotmail.com</w:t>
              </w:r>
            </w:sdtContent>
          </w:sdt>
          <w:r w:rsidR="00145EA3">
            <w:t>.</w:t>
          </w: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éfono:"/>
            <w:tag w:val="Teléfono:"/>
            <w:id w:val="-389655527"/>
            <w:placeholder>
              <w:docPart w:val="9DF8965E91404DFA8045BD8092077930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Content>
            <w:p w14:paraId="0BA51B61" w14:textId="77777777" w:rsidR="00811117" w:rsidRPr="00C2098A" w:rsidRDefault="0091576F" w:rsidP="0091576F">
              <w:pPr>
                <w:pStyle w:val="Piedepgina"/>
              </w:pPr>
              <w:r>
                <w:t>3214321455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Dirección URL de LinkedIn:"/>
            <w:tag w:val="Dirección URL de LinkedIn:"/>
            <w:id w:val="-1529023829"/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Content>
            <w:p w14:paraId="58181D2C" w14:textId="77777777" w:rsidR="00811117" w:rsidRPr="00C2098A" w:rsidRDefault="00444F37" w:rsidP="0091576F">
              <w:pPr>
                <w:pStyle w:val="Piedepgina"/>
              </w:pPr>
              <w:r>
                <w:t xml:space="preserve">     </w:t>
              </w:r>
            </w:p>
          </w:sdtContent>
        </w:sdt>
      </w:tc>
    </w:tr>
  </w:tbl>
  <w:p w14:paraId="6FFB3B14" w14:textId="424EBC75" w:rsidR="00217980" w:rsidRDefault="005B7B16">
    <w:pPr>
      <w:pStyle w:val="Piedepgina"/>
    </w:pPr>
    <w:r>
      <w:t>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38F57" w14:textId="77777777" w:rsidR="000D7015" w:rsidRDefault="000D7015" w:rsidP="00713050">
      <w:pPr>
        <w:spacing w:line="240" w:lineRule="auto"/>
      </w:pPr>
      <w:r>
        <w:separator/>
      </w:r>
    </w:p>
  </w:footnote>
  <w:footnote w:type="continuationSeparator" w:id="0">
    <w:p w14:paraId="08774BE3" w14:textId="77777777" w:rsidR="000D7015" w:rsidRDefault="000D7015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2208D" w14:textId="77777777" w:rsidR="002113A3" w:rsidRDefault="002113A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A2531" w14:textId="77777777" w:rsidR="002113A3" w:rsidRDefault="002113A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6880C" w14:textId="77777777" w:rsidR="002113A3" w:rsidRDefault="002113A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9F8"/>
    <w:rsid w:val="00081324"/>
    <w:rsid w:val="00091382"/>
    <w:rsid w:val="000B0619"/>
    <w:rsid w:val="000B61CA"/>
    <w:rsid w:val="000B628A"/>
    <w:rsid w:val="000D7015"/>
    <w:rsid w:val="000F7610"/>
    <w:rsid w:val="001014DE"/>
    <w:rsid w:val="00114ED7"/>
    <w:rsid w:val="00140B0E"/>
    <w:rsid w:val="00145EA3"/>
    <w:rsid w:val="00163EBE"/>
    <w:rsid w:val="001704C9"/>
    <w:rsid w:val="001A21CE"/>
    <w:rsid w:val="001A5CA9"/>
    <w:rsid w:val="001B2AC1"/>
    <w:rsid w:val="001B403A"/>
    <w:rsid w:val="001D67E0"/>
    <w:rsid w:val="002113A3"/>
    <w:rsid w:val="00213641"/>
    <w:rsid w:val="00217980"/>
    <w:rsid w:val="00271662"/>
    <w:rsid w:val="0027404F"/>
    <w:rsid w:val="00293B83"/>
    <w:rsid w:val="002B091C"/>
    <w:rsid w:val="002C2CDD"/>
    <w:rsid w:val="002D137B"/>
    <w:rsid w:val="002D45C6"/>
    <w:rsid w:val="002F03FA"/>
    <w:rsid w:val="00313E86"/>
    <w:rsid w:val="00333CD3"/>
    <w:rsid w:val="00340365"/>
    <w:rsid w:val="00342B64"/>
    <w:rsid w:val="00364079"/>
    <w:rsid w:val="003739E5"/>
    <w:rsid w:val="003B2297"/>
    <w:rsid w:val="003C5528"/>
    <w:rsid w:val="004077FB"/>
    <w:rsid w:val="00424DD9"/>
    <w:rsid w:val="00444F37"/>
    <w:rsid w:val="0046104A"/>
    <w:rsid w:val="004717C5"/>
    <w:rsid w:val="0050644A"/>
    <w:rsid w:val="00523479"/>
    <w:rsid w:val="00543DB7"/>
    <w:rsid w:val="005729B0"/>
    <w:rsid w:val="005B7B16"/>
    <w:rsid w:val="006106CB"/>
    <w:rsid w:val="00641630"/>
    <w:rsid w:val="00684488"/>
    <w:rsid w:val="00690C71"/>
    <w:rsid w:val="006A3CE7"/>
    <w:rsid w:val="006C4C50"/>
    <w:rsid w:val="006D76B1"/>
    <w:rsid w:val="00713050"/>
    <w:rsid w:val="00741125"/>
    <w:rsid w:val="00746F7F"/>
    <w:rsid w:val="007569C1"/>
    <w:rsid w:val="00763832"/>
    <w:rsid w:val="007A4F1B"/>
    <w:rsid w:val="007D2696"/>
    <w:rsid w:val="00811117"/>
    <w:rsid w:val="00841146"/>
    <w:rsid w:val="0088504C"/>
    <w:rsid w:val="0089382B"/>
    <w:rsid w:val="00895465"/>
    <w:rsid w:val="008A1907"/>
    <w:rsid w:val="008C39F8"/>
    <w:rsid w:val="008C6BCA"/>
    <w:rsid w:val="008C7B50"/>
    <w:rsid w:val="00914184"/>
    <w:rsid w:val="0091576F"/>
    <w:rsid w:val="00927CE8"/>
    <w:rsid w:val="009442BA"/>
    <w:rsid w:val="0097404B"/>
    <w:rsid w:val="009A29BF"/>
    <w:rsid w:val="009B3C40"/>
    <w:rsid w:val="009F7A1E"/>
    <w:rsid w:val="00A30471"/>
    <w:rsid w:val="00A42540"/>
    <w:rsid w:val="00A50939"/>
    <w:rsid w:val="00A87EA0"/>
    <w:rsid w:val="00AA6A40"/>
    <w:rsid w:val="00B07FB3"/>
    <w:rsid w:val="00B5664D"/>
    <w:rsid w:val="00B97B35"/>
    <w:rsid w:val="00BA1A03"/>
    <w:rsid w:val="00BA5B40"/>
    <w:rsid w:val="00BD0206"/>
    <w:rsid w:val="00BF1258"/>
    <w:rsid w:val="00BF3C1F"/>
    <w:rsid w:val="00C0397E"/>
    <w:rsid w:val="00C2098A"/>
    <w:rsid w:val="00C5444A"/>
    <w:rsid w:val="00C612DA"/>
    <w:rsid w:val="00C660E5"/>
    <w:rsid w:val="00C7741E"/>
    <w:rsid w:val="00C875AB"/>
    <w:rsid w:val="00CA3DF1"/>
    <w:rsid w:val="00CA4581"/>
    <w:rsid w:val="00CE18D5"/>
    <w:rsid w:val="00D01A9A"/>
    <w:rsid w:val="00D04109"/>
    <w:rsid w:val="00D241D1"/>
    <w:rsid w:val="00D75706"/>
    <w:rsid w:val="00D97AF7"/>
    <w:rsid w:val="00DB55ED"/>
    <w:rsid w:val="00DB62D7"/>
    <w:rsid w:val="00DD6416"/>
    <w:rsid w:val="00DF4E0A"/>
    <w:rsid w:val="00E02DCD"/>
    <w:rsid w:val="00E12C60"/>
    <w:rsid w:val="00E22E87"/>
    <w:rsid w:val="00E54351"/>
    <w:rsid w:val="00E57630"/>
    <w:rsid w:val="00E86C2B"/>
    <w:rsid w:val="00EB2A3F"/>
    <w:rsid w:val="00EF7CC9"/>
    <w:rsid w:val="00F0000F"/>
    <w:rsid w:val="00F207C0"/>
    <w:rsid w:val="00F20AE5"/>
    <w:rsid w:val="00F645C7"/>
    <w:rsid w:val="00F9286F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CEEA8D"/>
  <w15:chartTrackingRefBased/>
  <w15:docId w15:val="{75958BB0-C04C-4A6B-95B4-1B9B96022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AC1"/>
  </w:style>
  <w:style w:type="paragraph" w:styleId="Ttulo1">
    <w:name w:val="heading 1"/>
    <w:basedOn w:val="Normal"/>
    <w:link w:val="Ttulo1C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aconcuadrcula">
    <w:name w:val="Table Grid"/>
    <w:basedOn w:val="Tab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98"/>
    <w:qFormat/>
    <w:rsid w:val="00E22E87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CE18D5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8504C"/>
    <w:pPr>
      <w:spacing w:line="240" w:lineRule="auto"/>
    </w:pPr>
  </w:style>
  <w:style w:type="paragraph" w:customStyle="1" w:styleId="Iniciales">
    <w:name w:val="Iniciales"/>
    <w:basedOn w:val="Normal"/>
    <w:next w:val="Ttulo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cabezadoCar">
    <w:name w:val="Encabezado Car"/>
    <w:basedOn w:val="Fuentedeprrafopredeter"/>
    <w:link w:val="Encabezado"/>
    <w:uiPriority w:val="99"/>
    <w:rsid w:val="0088504C"/>
  </w:style>
  <w:style w:type="paragraph" w:styleId="Piedepgina">
    <w:name w:val="footer"/>
    <w:basedOn w:val="Normal"/>
    <w:link w:val="PiedepginaC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88504C"/>
    <w:rPr>
      <w:rFonts w:asciiTheme="majorHAnsi" w:hAnsiTheme="majorHAnsi"/>
      <w:cap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9A29B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29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mi\AppData\Roaming\Microsoft\Plantillas\Curr&#237;culum%20v&#237;tae%20impecable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DBF3FF43A4A4AD3B200DABA5E7DC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04DBF-832E-487E-B46B-6115F78C5555}"/>
      </w:docPartPr>
      <w:docPartBody>
        <w:p w:rsidR="007C59B9" w:rsidRDefault="000642D8">
          <w:pPr>
            <w:pStyle w:val="7DBF3FF43A4A4AD3B200DABA5E7DCC34"/>
          </w:pPr>
          <w:r>
            <w:t>S</w:t>
          </w:r>
          <w:r w:rsidRPr="00333CD3">
            <w:t>N</w:t>
          </w:r>
        </w:p>
      </w:docPartBody>
    </w:docPart>
    <w:docPart>
      <w:docPartPr>
        <w:name w:val="46881D24EC234B20A90615E72FAA6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77A46-57C1-4FA6-ACBB-875CDCDD24D3}"/>
      </w:docPartPr>
      <w:docPartBody>
        <w:p w:rsidR="007C59B9" w:rsidRDefault="000642D8">
          <w:pPr>
            <w:pStyle w:val="46881D24EC234B20A90615E72FAA60B7"/>
          </w:pPr>
          <w:r w:rsidRPr="00333CD3">
            <w:rPr>
              <w:lang w:bidi="es-ES"/>
            </w:rPr>
            <w:t>Aptitudes</w:t>
          </w:r>
        </w:p>
      </w:docPartBody>
    </w:docPart>
    <w:docPart>
      <w:docPartPr>
        <w:name w:val="8937E2032CD74A428EA5F96F28002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20C7A-5CFD-4446-8DB2-49FF121C964E}"/>
      </w:docPartPr>
      <w:docPartBody>
        <w:p w:rsidR="007C59B9" w:rsidRDefault="000642D8">
          <w:pPr>
            <w:pStyle w:val="8937E2032CD74A428EA5F96F28002721"/>
          </w:pPr>
          <w:r>
            <w:rPr>
              <w:lang w:bidi="es-ES"/>
            </w:rPr>
            <w:t>Su nombre</w:t>
          </w:r>
        </w:p>
      </w:docPartBody>
    </w:docPart>
    <w:docPart>
      <w:docPartPr>
        <w:name w:val="BDB4C776854542299CA5A2A393F80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84259-FF56-475E-9D0E-53A43144CA8D}"/>
      </w:docPartPr>
      <w:docPartBody>
        <w:p w:rsidR="007C59B9" w:rsidRDefault="000642D8">
          <w:pPr>
            <w:pStyle w:val="BDB4C776854542299CA5A2A393F802C7"/>
          </w:pPr>
          <w:r>
            <w:rPr>
              <w:lang w:bidi="es-ES"/>
            </w:rPr>
            <w:t>Profesión o sector</w:t>
          </w:r>
        </w:p>
      </w:docPartBody>
    </w:docPart>
    <w:docPart>
      <w:docPartPr>
        <w:name w:val="22DF924832D245E581BD5A78EB05B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733B6-5EFB-4579-9795-A9590E83234A}"/>
      </w:docPartPr>
      <w:docPartBody>
        <w:p w:rsidR="007C59B9" w:rsidRDefault="000642D8">
          <w:pPr>
            <w:pStyle w:val="22DF924832D245E581BD5A78EB05B9F2"/>
          </w:pPr>
          <w:r w:rsidRPr="00333CD3">
            <w:rPr>
              <w:lang w:bidi="es-ES"/>
            </w:rPr>
            <w:t>Vínculo a otras propiedades en línea: Cartera, sitio web o blog</w:t>
          </w:r>
        </w:p>
      </w:docPartBody>
    </w:docPart>
    <w:docPart>
      <w:docPartPr>
        <w:name w:val="D29D4B533ABD45829177D948DA36A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1C8F54-5F15-4409-9441-C29619B1430A}"/>
      </w:docPartPr>
      <w:docPartBody>
        <w:p w:rsidR="007C59B9" w:rsidRDefault="000642D8">
          <w:pPr>
            <w:pStyle w:val="D29D4B533ABD45829177D948DA36A6E0"/>
          </w:pPr>
          <w:r w:rsidRPr="00333CD3">
            <w:rPr>
              <w:lang w:bidi="es-ES"/>
            </w:rPr>
            <w:t>Educación</w:t>
          </w:r>
        </w:p>
      </w:docPartBody>
    </w:docPart>
    <w:docPart>
      <w:docPartPr>
        <w:name w:val="9DF8965E91404DFA8045BD80920779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08FE2-7972-4C03-A10E-BBAD2525C71A}"/>
      </w:docPartPr>
      <w:docPartBody>
        <w:p w:rsidR="007C59B9" w:rsidRDefault="000642D8">
          <w:pPr>
            <w:pStyle w:val="9DF8965E91404DFA8045BD8092077930"/>
          </w:pPr>
          <w:r w:rsidRPr="00333CD3">
            <w:rPr>
              <w:lang w:bidi="es-ES"/>
            </w:rPr>
            <w:t>¿Ha administrado un equipo de un club, liderado un proyecto para su organización benéfica favorita o ha editado el periódico de su centro educativo? Prosiga y describa las experiencias que ilustran sus habilidades de liderazgo.</w:t>
          </w:r>
        </w:p>
      </w:docPartBody>
    </w:docPart>
    <w:docPart>
      <w:docPartPr>
        <w:name w:val="76CF934F596B42B9B53182D141EA06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91053-CC8D-4C24-9D3E-EE1FFE0B29D8}"/>
      </w:docPartPr>
      <w:docPartBody>
        <w:p w:rsidR="00000000" w:rsidRDefault="0024002E" w:rsidP="0024002E">
          <w:pPr>
            <w:pStyle w:val="76CF934F596B42B9B53182D141EA0636"/>
          </w:pPr>
          <w:r w:rsidRPr="00333CD3">
            <w:rPr>
              <w:lang w:bidi="es-ES"/>
            </w:rPr>
            <w:t>Fecha de obtención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2D8"/>
    <w:rsid w:val="000642D8"/>
    <w:rsid w:val="0020464A"/>
    <w:rsid w:val="0024002E"/>
    <w:rsid w:val="002C3ECF"/>
    <w:rsid w:val="00344E27"/>
    <w:rsid w:val="00482B76"/>
    <w:rsid w:val="004A4230"/>
    <w:rsid w:val="004E77C3"/>
    <w:rsid w:val="005D3D0A"/>
    <w:rsid w:val="0076285A"/>
    <w:rsid w:val="007A7E99"/>
    <w:rsid w:val="007C59B9"/>
    <w:rsid w:val="009C48A8"/>
    <w:rsid w:val="00FC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DBF3FF43A4A4AD3B200DABA5E7DCC34">
    <w:name w:val="7DBF3FF43A4A4AD3B200DABA5E7DCC34"/>
  </w:style>
  <w:style w:type="paragraph" w:customStyle="1" w:styleId="9173FE71C65A4B7992EBF9EF42D9FB2A">
    <w:name w:val="9173FE71C65A4B7992EBF9EF42D9FB2A"/>
  </w:style>
  <w:style w:type="paragraph" w:customStyle="1" w:styleId="46881D24EC234B20A90615E72FAA60B7">
    <w:name w:val="46881D24EC234B20A90615E72FAA60B7"/>
  </w:style>
  <w:style w:type="paragraph" w:customStyle="1" w:styleId="8937E2032CD74A428EA5F96F28002721">
    <w:name w:val="8937E2032CD74A428EA5F96F28002721"/>
  </w:style>
  <w:style w:type="paragraph" w:customStyle="1" w:styleId="BDB4C776854542299CA5A2A393F802C7">
    <w:name w:val="BDB4C776854542299CA5A2A393F802C7"/>
  </w:style>
  <w:style w:type="paragraph" w:customStyle="1" w:styleId="22DF924832D245E581BD5A78EB05B9F2">
    <w:name w:val="22DF924832D245E581BD5A78EB05B9F2"/>
  </w:style>
  <w:style w:type="paragraph" w:customStyle="1" w:styleId="CF00F25AF99B4157BAB249058575239B">
    <w:name w:val="CF00F25AF99B4157BAB249058575239B"/>
  </w:style>
  <w:style w:type="paragraph" w:customStyle="1" w:styleId="D29D4B533ABD45829177D948DA36A6E0">
    <w:name w:val="D29D4B533ABD45829177D948DA36A6E0"/>
  </w:style>
  <w:style w:type="paragraph" w:customStyle="1" w:styleId="947B449884DD408DA6D87DE3E4E04F3B">
    <w:name w:val="947B449884DD408DA6D87DE3E4E04F3B"/>
  </w:style>
  <w:style w:type="paragraph" w:customStyle="1" w:styleId="5F9426D5B8E1416CA5C62224C8643D13">
    <w:name w:val="5F9426D5B8E1416CA5C62224C8643D13"/>
  </w:style>
  <w:style w:type="paragraph" w:customStyle="1" w:styleId="9E94A2B457B04082BCA31C6322485E85">
    <w:name w:val="9E94A2B457B04082BCA31C6322485E85"/>
  </w:style>
  <w:style w:type="paragraph" w:customStyle="1" w:styleId="9DF8965E91404DFA8045BD8092077930">
    <w:name w:val="9DF8965E91404DFA8045BD8092077930"/>
  </w:style>
  <w:style w:type="paragraph" w:customStyle="1" w:styleId="FB523936E8C1488B8626BA38CCAF6172">
    <w:name w:val="FB523936E8C1488B8626BA38CCAF6172"/>
    <w:rsid w:val="0024002E"/>
  </w:style>
  <w:style w:type="paragraph" w:customStyle="1" w:styleId="76CF934F596B42B9B53182D141EA0636">
    <w:name w:val="76CF934F596B42B9B53182D141EA0636"/>
    <w:rsid w:val="002400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3214321455</CompanyPhone>
  <CompanyFax/>
  <CompanyEmail>chamitos1998@hotmail.com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0B8DB1-778B-469A-BECB-74EEBCD73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impecable diseñado por MOO.dotx</Template>
  <TotalTime>139</TotalTime>
  <Pages>1</Pages>
  <Words>210</Words>
  <Characters>1156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alejandro Martinez Santos</dc:creator>
  <cp:keywords/>
  <dc:description/>
  <cp:lastModifiedBy>Brayan Martinez Santos</cp:lastModifiedBy>
  <cp:revision>19</cp:revision>
  <dcterms:created xsi:type="dcterms:W3CDTF">2020-05-18T20:27:00Z</dcterms:created>
  <dcterms:modified xsi:type="dcterms:W3CDTF">2022-07-30T17:31:00Z</dcterms:modified>
</cp:coreProperties>
</file>